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FFFA7" w14:textId="5C9BE52F" w:rsidR="00DB78A1" w:rsidRPr="00047AB0" w:rsidRDefault="00980AE5" w:rsidP="00047AB0">
      <w:pPr>
        <w:jc w:val="center"/>
        <w:rPr>
          <w:b/>
          <w:color w:val="0072C6"/>
          <w:sz w:val="36"/>
        </w:rPr>
      </w:pPr>
      <w:r>
        <w:rPr>
          <w:b/>
          <w:color w:val="0072C6"/>
          <w:sz w:val="36"/>
        </w:rPr>
        <w:t>Intro to coding workshop and Website Basics</w:t>
      </w:r>
    </w:p>
    <w:p w14:paraId="50043983" w14:textId="0F55938E" w:rsidR="00047AB0" w:rsidRDefault="00047AB0" w:rsidP="00AC042A">
      <w:pPr>
        <w:rPr>
          <w:sz w:val="24"/>
        </w:rPr>
      </w:pPr>
      <w:r>
        <w:rPr>
          <w:sz w:val="24"/>
        </w:rPr>
        <w:tab/>
        <w:t xml:space="preserve">Have you ever wondered what coding is?  Have you ever wondered how a website is made?  Are you curious to what Computer Science is?  Well this is the workshop for you!  Microsoft Student Partner Ryan will be hosting a free workshop </w:t>
      </w:r>
      <w:r w:rsidR="00980AE5">
        <w:rPr>
          <w:sz w:val="24"/>
        </w:rPr>
        <w:t>Thursday November 3</w:t>
      </w:r>
      <w:r w:rsidR="00980AE5" w:rsidRPr="00980AE5">
        <w:rPr>
          <w:sz w:val="24"/>
          <w:vertAlign w:val="superscript"/>
        </w:rPr>
        <w:t>rd</w:t>
      </w:r>
      <w:r w:rsidR="00980AE5">
        <w:rPr>
          <w:sz w:val="24"/>
        </w:rPr>
        <w:t xml:space="preserve"> on all of the said topics</w:t>
      </w:r>
      <w:r>
        <w:rPr>
          <w:sz w:val="24"/>
        </w:rPr>
        <w:t>.  You can bring your own computer, or you can use a computer in the Lab.  We will be making a website like the one below!  No experience is necessary. Hope to see you there!</w:t>
      </w:r>
    </w:p>
    <w:p w14:paraId="43A5C9F1" w14:textId="33F9F541" w:rsidR="00047AB0" w:rsidRPr="00047AB0" w:rsidRDefault="00047AB0" w:rsidP="00047AB0">
      <w:pPr>
        <w:jc w:val="center"/>
        <w:rPr>
          <w:b/>
          <w:color w:val="0072C6"/>
          <w:sz w:val="32"/>
        </w:rPr>
      </w:pPr>
      <w:r w:rsidRPr="00047AB0">
        <w:rPr>
          <w:b/>
          <w:color w:val="0072C6"/>
          <w:sz w:val="32"/>
        </w:rPr>
        <w:t>When:  Nov. 3</w:t>
      </w:r>
      <w:r w:rsidRPr="00047AB0">
        <w:rPr>
          <w:b/>
          <w:color w:val="0072C6"/>
          <w:sz w:val="32"/>
          <w:vertAlign w:val="superscript"/>
        </w:rPr>
        <w:t>rd</w:t>
      </w:r>
      <w:r w:rsidRPr="00047AB0">
        <w:rPr>
          <w:b/>
          <w:color w:val="0072C6"/>
          <w:sz w:val="32"/>
        </w:rPr>
        <w:t xml:space="preserve"> 6:00 – 8:00pm</w:t>
      </w:r>
    </w:p>
    <w:p w14:paraId="17429635" w14:textId="5E2BCCAD" w:rsidR="00047AB0" w:rsidRPr="00047AB0" w:rsidRDefault="00047AB0" w:rsidP="00047AB0">
      <w:pPr>
        <w:jc w:val="center"/>
        <w:rPr>
          <w:b/>
          <w:color w:val="0072C6"/>
          <w:sz w:val="32"/>
        </w:rPr>
      </w:pPr>
      <w:r w:rsidRPr="00047AB0">
        <w:rPr>
          <w:b/>
          <w:color w:val="0072C6"/>
          <w:sz w:val="32"/>
        </w:rPr>
        <w:t>Where:  301 MLH</w:t>
      </w:r>
    </w:p>
    <w:p w14:paraId="5157E456" w14:textId="26F0D51F" w:rsidR="00047AB0" w:rsidRPr="00047AB0" w:rsidRDefault="00047AB0" w:rsidP="00047AB0">
      <w:pPr>
        <w:jc w:val="center"/>
        <w:rPr>
          <w:b/>
          <w:color w:val="0072C6"/>
          <w:sz w:val="32"/>
        </w:rPr>
      </w:pPr>
      <w:r w:rsidRPr="00047AB0">
        <w:rPr>
          <w:b/>
          <w:color w:val="0072C6"/>
          <w:sz w:val="32"/>
        </w:rPr>
        <w:t>Cost: FREE</w:t>
      </w:r>
    </w:p>
    <w:p w14:paraId="515C1EFB" w14:textId="009B9C16" w:rsidR="00047AB0" w:rsidRPr="00047AB0" w:rsidRDefault="00047AB0" w:rsidP="00047AB0">
      <w:pPr>
        <w:jc w:val="center"/>
        <w:rPr>
          <w:b/>
          <w:color w:val="0072C6"/>
          <w:sz w:val="32"/>
        </w:rPr>
      </w:pPr>
      <w:r w:rsidRPr="00047AB0">
        <w:rPr>
          <w:b/>
          <w:color w:val="0072C6"/>
          <w:sz w:val="32"/>
        </w:rPr>
        <w:t>Experience Necessary:  0 experience is needed! We will cover the basics!</w:t>
      </w:r>
    </w:p>
    <w:p w14:paraId="6CBFA938" w14:textId="086B70A3" w:rsidR="00047AB0" w:rsidRPr="00AC042A" w:rsidRDefault="00047AB0" w:rsidP="00047AB0">
      <w:pPr>
        <w:jc w:val="center"/>
        <w:rPr>
          <w:b/>
          <w:color w:val="0072C6"/>
          <w:sz w:val="24"/>
        </w:rPr>
      </w:pPr>
      <w:r>
        <w:rPr>
          <w:b/>
          <w:noProof/>
          <w:color w:val="0072C6"/>
          <w:sz w:val="24"/>
        </w:rPr>
        <w:drawing>
          <wp:anchor distT="0" distB="0" distL="114300" distR="114300" simplePos="0" relativeHeight="251658240" behindDoc="1" locked="0" layoutInCell="1" allowOverlap="1" wp14:anchorId="367DCA5E" wp14:editId="4008D3D5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6123940" cy="3740150"/>
            <wp:effectExtent l="0" t="0" r="0" b="0"/>
            <wp:wrapTight wrapText="bothSides">
              <wp:wrapPolygon edited="0">
                <wp:start x="0" y="0"/>
                <wp:lineTo x="0" y="21453"/>
                <wp:lineTo x="21501" y="21453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AB0">
        <w:rPr>
          <w:b/>
          <w:color w:val="0072C6"/>
          <w:sz w:val="32"/>
        </w:rPr>
        <w:t>What wil</w:t>
      </w:r>
      <w:r w:rsidR="00D450A4">
        <w:rPr>
          <w:b/>
          <w:color w:val="0072C6"/>
          <w:sz w:val="32"/>
        </w:rPr>
        <w:t xml:space="preserve">l we build:  A personal </w:t>
      </w:r>
      <w:proofErr w:type="gramStart"/>
      <w:r w:rsidR="00D450A4">
        <w:rPr>
          <w:b/>
          <w:color w:val="0072C6"/>
          <w:sz w:val="32"/>
        </w:rPr>
        <w:t>W</w:t>
      </w:r>
      <w:bookmarkStart w:id="0" w:name="_GoBack"/>
      <w:bookmarkEnd w:id="0"/>
      <w:r w:rsidR="00980AE5">
        <w:rPr>
          <w:b/>
          <w:color w:val="0072C6"/>
          <w:sz w:val="32"/>
        </w:rPr>
        <w:t>ebsite</w:t>
      </w:r>
      <w:proofErr w:type="gramEnd"/>
    </w:p>
    <w:p w14:paraId="457F672C" w14:textId="77777777" w:rsidR="00047AB0" w:rsidRDefault="00047AB0" w:rsidP="00AC042A">
      <w:pPr>
        <w:rPr>
          <w:sz w:val="24"/>
        </w:rPr>
      </w:pPr>
    </w:p>
    <w:p w14:paraId="43508DFA" w14:textId="77777777" w:rsidR="00047AB0" w:rsidRPr="00AC042A" w:rsidRDefault="00047AB0" w:rsidP="00AC042A">
      <w:pPr>
        <w:rPr>
          <w:sz w:val="24"/>
        </w:rPr>
      </w:pPr>
    </w:p>
    <w:sectPr w:rsidR="00047AB0" w:rsidRPr="00AC042A" w:rsidSect="007D27FD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20AC8" w14:textId="77777777" w:rsidR="00B92904" w:rsidRDefault="00B92904" w:rsidP="00876E78">
      <w:pPr>
        <w:spacing w:after="0" w:line="240" w:lineRule="auto"/>
      </w:pPr>
      <w:r>
        <w:separator/>
      </w:r>
    </w:p>
  </w:endnote>
  <w:endnote w:type="continuationSeparator" w:id="0">
    <w:p w14:paraId="6893A077" w14:textId="77777777" w:rsidR="00B92904" w:rsidRDefault="00B92904" w:rsidP="0087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FFFC0" w14:textId="77777777" w:rsidR="00B27553" w:rsidRPr="00B872F7" w:rsidRDefault="00257E9F" w:rsidP="00430833">
    <w:pPr>
      <w:pStyle w:val="Footer"/>
      <w:tabs>
        <w:tab w:val="clear" w:pos="4680"/>
        <w:tab w:val="clear" w:pos="9360"/>
        <w:tab w:val="left" w:pos="-1170"/>
        <w:tab w:val="left" w:pos="3030"/>
      </w:tabs>
    </w:pPr>
    <w:r w:rsidRPr="00257E9F"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CDFFFC2" wp14:editId="4CDFFFC3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7182485" cy="694944"/>
              <wp:effectExtent l="0" t="0" r="0" b="0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485" cy="694944"/>
                        <a:chOff x="0" y="0"/>
                        <a:chExt cx="7182485" cy="694944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680895" cy="694944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730056" y="0"/>
                          <a:ext cx="6452429" cy="69494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 descr="Z:\Share\To-Jake\logos_for_jake\MSP_regular_blac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34429" y="223809"/>
                          <a:ext cx="2748056" cy="2473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6E9495" id="Group 7" o:spid="_x0000_s1026" style="position:absolute;margin-left:0;margin-top:-1.25pt;width:565.55pt;height:54.7pt;z-index:251651072;mso-position-horizontal:center;mso-position-horizontal-relative:margin" coordsize="71824,6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">
              <v:rect id="Rectangle 4" o:spid="_x0000_s1027" style="position:absolute;width:6808;height:6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" fillcolor="#0054a6" stroked="f" strokeweight="2pt"/>
              <v:rect id="Rectangle 5" o:spid="_x0000_s1028" style="position:absolute;left:7300;width:64524;height:6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" fillcolor="#00aee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9" type="#_x0000_t75" style="position:absolute;left:44344;top:2238;width:27480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">
                <v:imagedata r:id="rId2" o:title="MSP_regular_black"/>
              </v:shape>
              <w10:wrap anchorx="margin"/>
            </v:group>
          </w:pict>
        </mc:Fallback>
      </mc:AlternateContent>
    </w:r>
    <w:r w:rsidR="00627CE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98733" w14:textId="608D0CB4" w:rsidR="00AC042A" w:rsidRDefault="00AC042A" w:rsidP="00AC042A">
    <w:pPr>
      <w:pStyle w:val="Footer"/>
      <w:jc w:val="right"/>
    </w:pPr>
    <w:r>
      <w:ptab w:relativeTo="margin" w:alignment="right" w:leader="none"/>
    </w:r>
    <w:r>
      <w:rPr>
        <w:noProof/>
      </w:rPr>
      <w:drawing>
        <wp:inline distT="0" distB="0" distL="0" distR="0" wp14:anchorId="1142313E" wp14:editId="3ABA8DEA">
          <wp:extent cx="921715" cy="24828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icrosoft-logo_rgb_c-gra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3" t="27809" r="12263" b="27141"/>
                  <a:stretch/>
                </pic:blipFill>
                <pic:spPr bwMode="auto">
                  <a:xfrm>
                    <a:off x="0" y="0"/>
                    <a:ext cx="952165" cy="2564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89B5C" w14:textId="77777777" w:rsidR="00B92904" w:rsidRDefault="00B92904" w:rsidP="00876E78">
      <w:pPr>
        <w:spacing w:after="0" w:line="240" w:lineRule="auto"/>
      </w:pPr>
      <w:r>
        <w:separator/>
      </w:r>
    </w:p>
  </w:footnote>
  <w:footnote w:type="continuationSeparator" w:id="0">
    <w:p w14:paraId="2EF0F177" w14:textId="77777777" w:rsidR="00B92904" w:rsidRDefault="00B92904" w:rsidP="0087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FFFC1" w14:textId="6B292CEA" w:rsidR="00B27553" w:rsidRDefault="007D27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99D3E44" wp14:editId="3AC58FB6">
              <wp:simplePos x="0" y="0"/>
              <wp:positionH relativeFrom="column">
                <wp:posOffset>-254000</wp:posOffset>
              </wp:positionH>
              <wp:positionV relativeFrom="paragraph">
                <wp:posOffset>-202041</wp:posOffset>
              </wp:positionV>
              <wp:extent cx="5715890" cy="5334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890" cy="533400"/>
                      </a:xfrm>
                      <a:prstGeom prst="rect">
                        <a:avLst/>
                      </a:prstGeom>
                      <a:solidFill>
                        <a:srgbClr val="0072C6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9CA5BF" w14:textId="2613DC01" w:rsidR="00AC042A" w:rsidRPr="00AC042A" w:rsidRDefault="00AC042A" w:rsidP="00AC042A">
                          <w:pPr>
                            <w:spacing w:after="0"/>
                            <w:ind w:right="274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AC042A">
                            <w:rPr>
                              <w:color w:val="FFFFFF" w:themeColor="background1"/>
                              <w:sz w:val="52"/>
                            </w:rPr>
                            <w:t>Microsoft Student Partners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9D3E4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pt;margin-top:-15.9pt;width:450.05pt;height:4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" fillcolor="#0072c6" stroked="f" strokeweight=".5pt">
              <v:textbox>
                <w:txbxContent>
                  <w:p w14:paraId="109CA5BF" w14:textId="2613DC01" w:rsidR="00AC042A" w:rsidRPr="00AC042A" w:rsidRDefault="00AC042A" w:rsidP="00AC042A">
                    <w:pPr>
                      <w:spacing w:after="0"/>
                      <w:ind w:right="274"/>
                      <w:rPr>
                        <w:color w:val="FFFFFF" w:themeColor="background1"/>
                        <w:sz w:val="52"/>
                      </w:rPr>
                    </w:pPr>
                    <w:r w:rsidRPr="00AC042A">
                      <w:rPr>
                        <w:color w:val="FFFFFF" w:themeColor="background1"/>
                        <w:sz w:val="52"/>
                      </w:rPr>
                      <w:t>Microsoft Student Partners</w:t>
                    </w:r>
                  </w:p>
                </w:txbxContent>
              </v:textbox>
            </v:shape>
          </w:pict>
        </mc:Fallback>
      </mc:AlternateContent>
    </w:r>
    <w:r w:rsidRPr="00AC042A">
      <w:rPr>
        <w:noProof/>
      </w:rPr>
      <w:drawing>
        <wp:anchor distT="0" distB="0" distL="114300" distR="114300" simplePos="0" relativeHeight="251683840" behindDoc="0" locked="0" layoutInCell="1" allowOverlap="1" wp14:anchorId="36B4DFD4" wp14:editId="4E05BA47">
          <wp:simplePos x="0" y="0"/>
          <wp:positionH relativeFrom="column">
            <wp:posOffset>5723144</wp:posOffset>
          </wp:positionH>
          <wp:positionV relativeFrom="paragraph">
            <wp:posOffset>-509905</wp:posOffset>
          </wp:positionV>
          <wp:extent cx="890905" cy="1199515"/>
          <wp:effectExtent l="0" t="0" r="0" b="0"/>
          <wp:wrapNone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1199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042A">
      <w:rPr>
        <w:noProof/>
      </w:rPr>
      <w:drawing>
        <wp:anchor distT="0" distB="0" distL="114300" distR="114300" simplePos="0" relativeHeight="251667456" behindDoc="0" locked="0" layoutInCell="1" allowOverlap="1" wp14:anchorId="54F26710" wp14:editId="62C8E057">
          <wp:simplePos x="0" y="0"/>
          <wp:positionH relativeFrom="column">
            <wp:posOffset>6465046</wp:posOffset>
          </wp:positionH>
          <wp:positionV relativeFrom="paragraph">
            <wp:posOffset>-518795</wp:posOffset>
          </wp:positionV>
          <wp:extent cx="896312" cy="1205387"/>
          <wp:effectExtent l="0" t="0" r="0" b="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12" cy="12053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CDFFFC8" wp14:editId="0DA6972A">
              <wp:simplePos x="0" y="0"/>
              <wp:positionH relativeFrom="column">
                <wp:posOffset>-491490</wp:posOffset>
              </wp:positionH>
              <wp:positionV relativeFrom="paragraph">
                <wp:posOffset>-448945</wp:posOffset>
              </wp:positionV>
              <wp:extent cx="7795895" cy="1083310"/>
              <wp:effectExtent l="0" t="0" r="0" b="2540"/>
              <wp:wrapTopAndBottom/>
              <wp:docPr id="1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5895" cy="1083310"/>
                      </a:xfrm>
                      <a:prstGeom prst="rect">
                        <a:avLst/>
                      </a:prstGeom>
                      <a:solidFill>
                        <a:srgbClr val="0072C6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1092E9" id="Rectangle 19" o:spid="_x0000_s1026" style="position:absolute;margin-left:-38.7pt;margin-top:-35.35pt;width:613.85pt;height:8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" fillcolor="#0072c6" stroked="f">
              <v:textbox inset=",7.2pt,,7.2pt"/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1F7"/>
    <w:multiLevelType w:val="hybridMultilevel"/>
    <w:tmpl w:val="83467AB4"/>
    <w:lvl w:ilvl="0" w:tplc="DE2864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70342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36B7"/>
    <w:multiLevelType w:val="hybridMultilevel"/>
    <w:tmpl w:val="A34C0608"/>
    <w:lvl w:ilvl="0" w:tplc="FB8A796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A57292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745099"/>
    <w:multiLevelType w:val="hybridMultilevel"/>
    <w:tmpl w:val="375A00F8"/>
    <w:lvl w:ilvl="0" w:tplc="A9EC462E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70342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0F41"/>
    <w:multiLevelType w:val="hybridMultilevel"/>
    <w:tmpl w:val="EACC36F4"/>
    <w:lvl w:ilvl="0" w:tplc="9BCEBC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70342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BCA"/>
    <w:multiLevelType w:val="hybridMultilevel"/>
    <w:tmpl w:val="909C5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70342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03EBB"/>
    <w:multiLevelType w:val="hybridMultilevel"/>
    <w:tmpl w:val="943C568E"/>
    <w:lvl w:ilvl="0" w:tplc="9BCEBC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70342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3B"/>
    <w:rsid w:val="00047AB0"/>
    <w:rsid w:val="00222308"/>
    <w:rsid w:val="00257E9F"/>
    <w:rsid w:val="00312C03"/>
    <w:rsid w:val="00384E00"/>
    <w:rsid w:val="00627CE9"/>
    <w:rsid w:val="0070283B"/>
    <w:rsid w:val="007D27FD"/>
    <w:rsid w:val="007D7B2F"/>
    <w:rsid w:val="00980AE5"/>
    <w:rsid w:val="00AC042A"/>
    <w:rsid w:val="00B92904"/>
    <w:rsid w:val="00CF7AB0"/>
    <w:rsid w:val="00D450A4"/>
    <w:rsid w:val="00EB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FFFA6"/>
  <w15:docId w15:val="{A0E208D4-9C0C-4B64-BA8B-9753CB49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78A1"/>
    <w:pPr>
      <w:spacing w:after="200"/>
      <w:ind w:right="270" w:firstLine="0"/>
    </w:pPr>
    <w:rPr>
      <w:rFonts w:ascii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F8"/>
    <w:pPr>
      <w:keepNext/>
      <w:keepLines/>
      <w:spacing w:before="480"/>
      <w:outlineLvl w:val="0"/>
    </w:pPr>
    <w:rPr>
      <w:rFonts w:eastAsiaTheme="majorEastAsia" w:cstheme="majorBidi"/>
      <w:b/>
      <w:bCs/>
      <w:color w:val="FFFFFF" w:themeColor="background1"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A1"/>
    <w:pPr>
      <w:spacing w:after="120"/>
      <w:ind w:right="274"/>
      <w:outlineLvl w:val="1"/>
    </w:pPr>
    <w:rPr>
      <w:rFonts w:eastAsiaTheme="majorEastAsia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E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78"/>
  </w:style>
  <w:style w:type="paragraph" w:styleId="Footer">
    <w:name w:val="footer"/>
    <w:basedOn w:val="Normal"/>
    <w:link w:val="FooterChar"/>
    <w:uiPriority w:val="99"/>
    <w:unhideWhenUsed/>
    <w:rsid w:val="00876E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78"/>
  </w:style>
  <w:style w:type="character" w:customStyle="1" w:styleId="Heading1Char">
    <w:name w:val="Heading 1 Char"/>
    <w:basedOn w:val="DefaultParagraphFont"/>
    <w:link w:val="Heading1"/>
    <w:uiPriority w:val="9"/>
    <w:rsid w:val="006E43F8"/>
    <w:rPr>
      <w:rFonts w:ascii="Segoe UI" w:eastAsiaTheme="majorEastAsia" w:hAnsi="Segoe UI" w:cstheme="majorBidi"/>
      <w:b/>
      <w:bCs/>
      <w:color w:val="FFFFFF" w:themeColor="background1"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8A1"/>
    <w:rPr>
      <w:rFonts w:ascii="Segoe UI" w:eastAsiaTheme="majorEastAsia" w:hAnsi="Segoe UI" w:cs="Segoe UI"/>
      <w:b/>
      <w:bCs/>
      <w:color w:val="4F81BD" w:themeColor="accen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B78A1"/>
    <w:pPr>
      <w:numPr>
        <w:numId w:val="1"/>
      </w:numPr>
      <w:ind w:right="274"/>
    </w:pPr>
  </w:style>
  <w:style w:type="paragraph" w:customStyle="1" w:styleId="BulletedList">
    <w:name w:val="Bulleted List"/>
    <w:basedOn w:val="ListParagraph"/>
    <w:link w:val="BulletedListChar"/>
    <w:qFormat/>
    <w:rsid w:val="00DB78A1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B78A1"/>
    <w:rPr>
      <w:rFonts w:ascii="Segoe UI" w:hAnsi="Segoe UI" w:cs="Segoe UI"/>
      <w:sz w:val="20"/>
      <w:szCs w:val="20"/>
    </w:rPr>
  </w:style>
  <w:style w:type="character" w:customStyle="1" w:styleId="BulletedListChar">
    <w:name w:val="Bulleted List Char"/>
    <w:basedOn w:val="ListParagraphChar"/>
    <w:link w:val="BulletedList"/>
    <w:rsid w:val="00DB78A1"/>
    <w:rPr>
      <w:rFonts w:ascii="Segoe UI" w:hAnsi="Segoe UI" w:cs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1BF"/>
    <w:pPr>
      <w:spacing w:before="100" w:beforeAutospacing="1" w:after="100" w:afterAutospacing="1" w:line="240" w:lineRule="auto"/>
      <w:ind w:right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maseco\AppData\Local\Temp\Temp1_Word%20Template.dotx.zi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721F2E9C60A4B8AD3B86329B0E3F5" ma:contentTypeVersion="5" ma:contentTypeDescription="Create a new document." ma:contentTypeScope="" ma:versionID="1650643c6e54dd8d77fc0452cd05fe57">
  <xsd:schema xmlns:xsd="http://www.w3.org/2001/XMLSchema" xmlns:xs="http://www.w3.org/2001/XMLSchema" xmlns:p="http://schemas.microsoft.com/office/2006/metadata/properties" xmlns:ns2="48f14601-b8fa-46a2-9324-877c94f0d0bb" targetNamespace="http://schemas.microsoft.com/office/2006/metadata/properties" ma:root="true" ma:fieldsID="f6760e195bd7ba4eb325a0c23a190505" ns2:_="">
    <xsd:import namespace="48f14601-b8fa-46a2-9324-877c94f0d0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4601-b8fa-46a2-9324-877c94f0d0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E4ACE-8FED-472C-951A-A4688150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E36EF-1F96-4472-AF1C-DD23447CC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2CA5-6C03-4B2E-9CBF-797252501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14601-b8fa-46a2-9324-877c94f0d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2132BB-B9B7-4EC5-9F58-17608445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Secord (Ally Inc)</dc:creator>
  <cp:lastModifiedBy>Ryan Wedoff</cp:lastModifiedBy>
  <cp:revision>4</cp:revision>
  <cp:lastPrinted>2012-07-26T23:21:00Z</cp:lastPrinted>
  <dcterms:created xsi:type="dcterms:W3CDTF">2016-10-26T17:49:00Z</dcterms:created>
  <dcterms:modified xsi:type="dcterms:W3CDTF">2016-10-26T17:49:00Z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0x010100B6F721F2E9C60A4B8AD3B86329B0E3F5</vt:lpwstr>
  </property>
</Properties>
</file>